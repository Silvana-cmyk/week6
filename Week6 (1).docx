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13E1755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387CFF">
        <w:rPr>
          <w:lang w:val="it-IT"/>
        </w:rPr>
        <w:t>6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9"/>
        <w:gridCol w:w="3047"/>
        <w:gridCol w:w="1115"/>
        <w:gridCol w:w="3226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186B64C8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7EE99F41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B73F4C">
            <w:pPr>
              <w:pStyle w:val="Informazionisullostudente"/>
              <w:ind w:left="720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0F69C140" w:rsidR="00547F36" w:rsidRPr="001E6010" w:rsidRDefault="00547F36">
            <w:pPr>
              <w:pStyle w:val="Informazionisullostudente"/>
            </w:pP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46A7BA13" w14:textId="1C3724A5" w:rsidR="006234C7" w:rsidRDefault="00387CFF" w:rsidP="006234C7">
      <w:pPr>
        <w:pStyle w:val="ListParagraph"/>
        <w:numPr>
          <w:ilvl w:val="0"/>
          <w:numId w:val="19"/>
        </w:numPr>
      </w:pPr>
      <w:r>
        <w:t>Descrivere le modalità di definizione</w:t>
      </w:r>
      <w:r w:rsidR="004A2BF1">
        <w:t xml:space="preserve"> </w:t>
      </w:r>
      <w:r>
        <w:t>de</w:t>
      </w:r>
      <w:r w:rsidR="004A2BF1">
        <w:t>l modello dati in Entity Framework?</w:t>
      </w:r>
    </w:p>
    <w:p w14:paraId="0A859653" w14:textId="016E3FB8" w:rsidR="00B763DB" w:rsidRDefault="00B763DB" w:rsidP="00B763DB">
      <w:pPr>
        <w:pStyle w:val="ListParagraph"/>
        <w:ind w:left="1080"/>
        <w:rPr>
          <w:b/>
          <w:bCs/>
        </w:rPr>
      </w:pPr>
      <w:r w:rsidRPr="00B763DB">
        <w:rPr>
          <w:b/>
          <w:bCs/>
        </w:rPr>
        <w:t xml:space="preserve">Mapping: </w:t>
      </w:r>
      <w:r>
        <w:rPr>
          <w:b/>
          <w:bCs/>
        </w:rPr>
        <w:t xml:space="preserve"> definisce come il database “si incastra” negli oggetti e viceversa;</w:t>
      </w:r>
    </w:p>
    <w:p w14:paraId="7D8F29B1" w14:textId="3DF65434" w:rsidR="00B763DB" w:rsidRDefault="00B763DB" w:rsidP="00B763DB">
      <w:pPr>
        <w:pStyle w:val="ListParagraph"/>
        <w:ind w:left="1080"/>
        <w:rPr>
          <w:b/>
          <w:bCs/>
        </w:rPr>
      </w:pPr>
      <w:r>
        <w:rPr>
          <w:b/>
          <w:bCs/>
        </w:rPr>
        <w:t>Fetching: sa come recuperare dati dal database</w:t>
      </w:r>
    </w:p>
    <w:p w14:paraId="2E09346B" w14:textId="08AD36B6" w:rsidR="00B763DB" w:rsidRDefault="00B763DB" w:rsidP="00B763DB">
      <w:pPr>
        <w:pStyle w:val="ListParagraph"/>
        <w:ind w:left="1080"/>
        <w:rPr>
          <w:b/>
          <w:bCs/>
        </w:rPr>
      </w:pPr>
      <w:r>
        <w:rPr>
          <w:b/>
          <w:bCs/>
        </w:rPr>
        <w:t>Persistenza del garfo: sa come salvare le modifiche agli oggetti generando query sql corrispondenti</w:t>
      </w:r>
    </w:p>
    <w:p w14:paraId="012890C2" w14:textId="77777777" w:rsidR="00B763DB" w:rsidRPr="00B763DB" w:rsidRDefault="00B763DB" w:rsidP="00B763DB">
      <w:pPr>
        <w:pStyle w:val="ListParagraph"/>
        <w:ind w:left="1080"/>
        <w:rPr>
          <w:b/>
          <w:bCs/>
        </w:rPr>
      </w:pPr>
    </w:p>
    <w:p w14:paraId="66F07C29" w14:textId="032C891A" w:rsidR="000421E0" w:rsidRDefault="00387CFF" w:rsidP="00387CFF">
      <w:pPr>
        <w:pStyle w:val="ListParagraph"/>
        <w:numPr>
          <w:ilvl w:val="0"/>
          <w:numId w:val="19"/>
        </w:numPr>
      </w:pPr>
      <w:r>
        <w:t xml:space="preserve">Scrivere con un esempio pratico come definire una chiave primaria ed una chiave esterna </w:t>
      </w:r>
      <w:r w:rsidR="002E683C">
        <w:t>utilizzando le data annotation e fluent api.</w:t>
      </w:r>
    </w:p>
    <w:p w14:paraId="5E944BC9" w14:textId="00E48BF6" w:rsidR="00B763DB" w:rsidRPr="00B763DB" w:rsidRDefault="00B763DB" w:rsidP="00B763DB">
      <w:pPr>
        <w:pStyle w:val="ListParagraph"/>
        <w:ind w:left="1080"/>
        <w:rPr>
          <w:b/>
          <w:bCs/>
        </w:rPr>
      </w:pPr>
      <w:r w:rsidRPr="00B763DB">
        <w:rPr>
          <w:b/>
          <w:bCs/>
        </w:rPr>
        <w:t>Con le annotation:</w:t>
      </w:r>
    </w:p>
    <w:p w14:paraId="735687B8" w14:textId="76115846" w:rsidR="00B763DB" w:rsidRDefault="00B763DB" w:rsidP="00B763DB">
      <w:pPr>
        <w:ind w:left="720"/>
        <w:rPr>
          <w:b/>
          <w:bCs/>
        </w:rPr>
      </w:pPr>
      <w:r>
        <w:rPr>
          <w:b/>
          <w:bCs/>
        </w:rPr>
        <w:t>[Key]</w:t>
      </w:r>
    </w:p>
    <w:p w14:paraId="57EE50EE" w14:textId="5313AC03" w:rsidR="00B763DB" w:rsidRDefault="00B763DB" w:rsidP="00B763DB">
      <w:pPr>
        <w:ind w:left="720"/>
        <w:rPr>
          <w:b/>
          <w:bCs/>
        </w:rPr>
      </w:pPr>
      <w:r>
        <w:rPr>
          <w:b/>
          <w:bCs/>
        </w:rPr>
        <w:t>public string id {get; set;}</w:t>
      </w:r>
    </w:p>
    <w:p w14:paraId="4E271CB0" w14:textId="7C22CAFC" w:rsidR="00B763DB" w:rsidRDefault="00B763DB" w:rsidP="00B763DB">
      <w:pPr>
        <w:ind w:left="720"/>
        <w:rPr>
          <w:b/>
          <w:bCs/>
        </w:rPr>
      </w:pPr>
    </w:p>
    <w:p w14:paraId="21F5C3AD" w14:textId="4816964B" w:rsidR="00B763DB" w:rsidRPr="00B763DB" w:rsidRDefault="00B763DB" w:rsidP="00B763DB">
      <w:pPr>
        <w:ind w:left="720"/>
        <w:rPr>
          <w:b/>
          <w:bCs/>
        </w:rPr>
      </w:pPr>
      <w:r w:rsidRPr="00B763DB">
        <w:rPr>
          <w:b/>
          <w:bCs/>
        </w:rPr>
        <w:t xml:space="preserve">        //</w:t>
      </w:r>
      <w:proofErr w:type="spellStart"/>
      <w:r w:rsidRPr="00B763DB">
        <w:rPr>
          <w:b/>
          <w:bCs/>
        </w:rPr>
        <w:t>Chiave</w:t>
      </w:r>
      <w:proofErr w:type="spellEnd"/>
      <w:r w:rsidRPr="00B763DB">
        <w:rPr>
          <w:b/>
          <w:bCs/>
        </w:rPr>
        <w:t xml:space="preserve"> </w:t>
      </w:r>
      <w:proofErr w:type="spellStart"/>
      <w:r w:rsidRPr="00B763DB">
        <w:rPr>
          <w:b/>
          <w:bCs/>
        </w:rPr>
        <w:t>esterna</w:t>
      </w:r>
      <w:proofErr w:type="spellEnd"/>
      <w:r w:rsidRPr="00B763DB">
        <w:rPr>
          <w:b/>
          <w:bCs/>
        </w:rPr>
        <w:t xml:space="preserve"> </w:t>
      </w:r>
    </w:p>
    <w:p w14:paraId="6C6098D0" w14:textId="41AFFEC0" w:rsidR="00B763DB" w:rsidRPr="00B763DB" w:rsidRDefault="00B763DB" w:rsidP="00B763DB">
      <w:pPr>
        <w:ind w:left="720"/>
        <w:rPr>
          <w:b/>
          <w:bCs/>
        </w:rPr>
      </w:pPr>
      <w:r w:rsidRPr="00B763DB">
        <w:rPr>
          <w:b/>
          <w:bCs/>
        </w:rPr>
        <w:t xml:space="preserve">        public String </w:t>
      </w:r>
      <w:proofErr w:type="spellStart"/>
      <w:r>
        <w:rPr>
          <w:b/>
          <w:bCs/>
        </w:rPr>
        <w:t>perosnaCF</w:t>
      </w:r>
      <w:proofErr w:type="spellEnd"/>
      <w:r w:rsidRPr="00B763DB">
        <w:rPr>
          <w:b/>
          <w:bCs/>
        </w:rPr>
        <w:t xml:space="preserve"> </w:t>
      </w:r>
      <w:proofErr w:type="gramStart"/>
      <w:r w:rsidRPr="00B763DB">
        <w:rPr>
          <w:b/>
          <w:bCs/>
        </w:rPr>
        <w:t>{ get</w:t>
      </w:r>
      <w:proofErr w:type="gramEnd"/>
      <w:r w:rsidRPr="00B763DB">
        <w:rPr>
          <w:b/>
          <w:bCs/>
        </w:rPr>
        <w:t>; set; }</w:t>
      </w:r>
    </w:p>
    <w:p w14:paraId="50D36304" w14:textId="77777777" w:rsidR="00B763DB" w:rsidRPr="00B763DB" w:rsidRDefault="00B763DB" w:rsidP="00B763DB">
      <w:pPr>
        <w:ind w:left="720"/>
        <w:rPr>
          <w:b/>
          <w:bCs/>
        </w:rPr>
      </w:pPr>
    </w:p>
    <w:p w14:paraId="588A693E" w14:textId="77777777" w:rsidR="00B763DB" w:rsidRPr="00B763DB" w:rsidRDefault="00B763DB" w:rsidP="00B763DB">
      <w:pPr>
        <w:ind w:left="720"/>
        <w:rPr>
          <w:b/>
          <w:bCs/>
        </w:rPr>
      </w:pPr>
      <w:r w:rsidRPr="00B763DB">
        <w:rPr>
          <w:b/>
          <w:bCs/>
        </w:rPr>
        <w:t xml:space="preserve">        //Navigation Property</w:t>
      </w:r>
    </w:p>
    <w:p w14:paraId="5DD21989" w14:textId="5AD9FC49" w:rsidR="00B763DB" w:rsidRDefault="00B763DB" w:rsidP="00B763DB">
      <w:pPr>
        <w:ind w:left="720"/>
        <w:rPr>
          <w:b/>
          <w:bCs/>
        </w:rPr>
      </w:pPr>
      <w:r w:rsidRPr="00B763DB">
        <w:rPr>
          <w:b/>
          <w:bCs/>
        </w:rPr>
        <w:t xml:space="preserve">        public </w:t>
      </w:r>
      <w:r>
        <w:rPr>
          <w:b/>
          <w:bCs/>
        </w:rPr>
        <w:t xml:space="preserve">Persona </w:t>
      </w:r>
      <w:proofErr w:type="spellStart"/>
      <w:r>
        <w:rPr>
          <w:b/>
          <w:bCs/>
        </w:rPr>
        <w:t>Persona</w:t>
      </w:r>
      <w:proofErr w:type="spellEnd"/>
      <w:r w:rsidRPr="00B763DB">
        <w:rPr>
          <w:b/>
          <w:bCs/>
        </w:rPr>
        <w:t xml:space="preserve"> </w:t>
      </w:r>
      <w:proofErr w:type="gramStart"/>
      <w:r w:rsidRPr="00B763DB">
        <w:rPr>
          <w:b/>
          <w:bCs/>
        </w:rPr>
        <w:t>{ get</w:t>
      </w:r>
      <w:proofErr w:type="gramEnd"/>
      <w:r w:rsidRPr="00B763DB">
        <w:rPr>
          <w:b/>
          <w:bCs/>
        </w:rPr>
        <w:t>; set; }</w:t>
      </w:r>
    </w:p>
    <w:p w14:paraId="77B064E5" w14:textId="451B8B78" w:rsidR="00B763DB" w:rsidRDefault="00B763DB" w:rsidP="00B763DB">
      <w:pPr>
        <w:ind w:left="720"/>
        <w:rPr>
          <w:b/>
          <w:bCs/>
        </w:rPr>
      </w:pPr>
    </w:p>
    <w:p w14:paraId="57C8C15F" w14:textId="468BCE24" w:rsidR="00B763DB" w:rsidRDefault="00B763DB" w:rsidP="00B763DB">
      <w:pPr>
        <w:ind w:left="720"/>
        <w:rPr>
          <w:b/>
          <w:bCs/>
        </w:rPr>
      </w:pPr>
      <w:r>
        <w:rPr>
          <w:b/>
          <w:bCs/>
        </w:rPr>
        <w:t xml:space="preserve">Con Fluent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:</w:t>
      </w:r>
    </w:p>
    <w:p w14:paraId="7C7006D4" w14:textId="2FA39813" w:rsidR="00B763DB" w:rsidRDefault="00B763DB" w:rsidP="00B763DB">
      <w:pPr>
        <w:ind w:left="720"/>
        <w:rPr>
          <w:b/>
          <w:bCs/>
        </w:rPr>
      </w:pPr>
      <w:proofErr w:type="spellStart"/>
      <w:proofErr w:type="gramStart"/>
      <w:r w:rsidRPr="00B763DB">
        <w:rPr>
          <w:b/>
          <w:bCs/>
        </w:rPr>
        <w:t>builder.HasKey</w:t>
      </w:r>
      <w:proofErr w:type="spellEnd"/>
      <w:proofErr w:type="gramEnd"/>
      <w:r w:rsidRPr="00B763DB">
        <w:rPr>
          <w:b/>
          <w:bCs/>
        </w:rPr>
        <w:t xml:space="preserve">(n =&gt; </w:t>
      </w:r>
      <w:proofErr w:type="spellStart"/>
      <w:r w:rsidRPr="00B763DB">
        <w:rPr>
          <w:b/>
          <w:bCs/>
        </w:rPr>
        <w:t>n.Number</w:t>
      </w:r>
      <w:proofErr w:type="spellEnd"/>
      <w:r w:rsidRPr="00B763DB">
        <w:rPr>
          <w:b/>
          <w:bCs/>
        </w:rPr>
        <w:t>)</w:t>
      </w:r>
    </w:p>
    <w:p w14:paraId="320DEB7E" w14:textId="5B100B67" w:rsidR="00B763DB" w:rsidRDefault="00B763DB" w:rsidP="00B763DB">
      <w:pPr>
        <w:ind w:left="720"/>
        <w:rPr>
          <w:b/>
          <w:bCs/>
        </w:rPr>
      </w:pPr>
    </w:p>
    <w:p w14:paraId="119244F7" w14:textId="54FF46B3" w:rsidR="00B763DB" w:rsidRPr="00B763DB" w:rsidRDefault="00B763DB" w:rsidP="00B763DB">
      <w:pPr>
        <w:ind w:left="720"/>
        <w:rPr>
          <w:b/>
          <w:bCs/>
        </w:rPr>
      </w:pPr>
      <w:proofErr w:type="spellStart"/>
      <w:proofErr w:type="gramStart"/>
      <w:r w:rsidRPr="00B763DB">
        <w:rPr>
          <w:b/>
          <w:bCs/>
        </w:rPr>
        <w:t>builder.HasOne</w:t>
      </w:r>
      <w:proofErr w:type="spellEnd"/>
      <w:proofErr w:type="gramEnd"/>
      <w:r w:rsidRPr="00B763DB">
        <w:rPr>
          <w:b/>
          <w:bCs/>
        </w:rPr>
        <w:t xml:space="preserve">(c =&gt; </w:t>
      </w:r>
      <w:proofErr w:type="spellStart"/>
      <w:r w:rsidRPr="00B763DB">
        <w:rPr>
          <w:b/>
          <w:bCs/>
        </w:rPr>
        <w:t>c.Client</w:t>
      </w:r>
      <w:proofErr w:type="spellEnd"/>
      <w:r w:rsidRPr="00B763DB">
        <w:rPr>
          <w:b/>
          <w:bCs/>
        </w:rPr>
        <w:t>).</w:t>
      </w:r>
      <w:proofErr w:type="spellStart"/>
      <w:r w:rsidRPr="00B763DB">
        <w:rPr>
          <w:b/>
          <w:bCs/>
        </w:rPr>
        <w:t>WithMany</w:t>
      </w:r>
      <w:proofErr w:type="spellEnd"/>
      <w:r w:rsidRPr="00B763DB">
        <w:rPr>
          <w:b/>
          <w:bCs/>
        </w:rPr>
        <w:t xml:space="preserve">(p =&gt; </w:t>
      </w:r>
      <w:proofErr w:type="spellStart"/>
      <w:r w:rsidRPr="00B763DB">
        <w:rPr>
          <w:b/>
          <w:bCs/>
        </w:rPr>
        <w:t>p.Policies</w:t>
      </w:r>
      <w:proofErr w:type="spellEnd"/>
      <w:r w:rsidRPr="00B763DB">
        <w:rPr>
          <w:b/>
          <w:bCs/>
        </w:rPr>
        <w:t>).</w:t>
      </w:r>
      <w:proofErr w:type="spellStart"/>
      <w:r w:rsidRPr="00B763DB">
        <w:rPr>
          <w:b/>
          <w:bCs/>
        </w:rPr>
        <w:t>HasForeignKey</w:t>
      </w:r>
      <w:proofErr w:type="spellEnd"/>
      <w:r w:rsidRPr="00B763DB">
        <w:rPr>
          <w:b/>
          <w:bCs/>
        </w:rPr>
        <w:t>(</w:t>
      </w:r>
      <w:proofErr w:type="spellStart"/>
      <w:r w:rsidRPr="00B763DB">
        <w:rPr>
          <w:b/>
          <w:bCs/>
        </w:rPr>
        <w:t>ccf</w:t>
      </w:r>
      <w:proofErr w:type="spellEnd"/>
      <w:r w:rsidRPr="00B763DB">
        <w:rPr>
          <w:b/>
          <w:bCs/>
        </w:rPr>
        <w:t xml:space="preserve"> =&gt; </w:t>
      </w:r>
      <w:proofErr w:type="spellStart"/>
      <w:r w:rsidRPr="00B763DB">
        <w:rPr>
          <w:b/>
          <w:bCs/>
        </w:rPr>
        <w:t>ccf.ClientCF</w:t>
      </w:r>
      <w:proofErr w:type="spellEnd"/>
      <w:r w:rsidRPr="00B763DB">
        <w:rPr>
          <w:b/>
          <w:bCs/>
        </w:rPr>
        <w:t>);</w:t>
      </w:r>
    </w:p>
    <w:p w14:paraId="718D4426" w14:textId="05159048" w:rsidR="006234C7" w:rsidRDefault="004A2BF1" w:rsidP="00482857">
      <w:pPr>
        <w:pStyle w:val="ListParagraph"/>
        <w:numPr>
          <w:ilvl w:val="0"/>
          <w:numId w:val="19"/>
        </w:numPr>
      </w:pPr>
      <w:r>
        <w:t>Descrivere l’utilizzo delle Migration e i vantaggi che ne derivano</w:t>
      </w:r>
    </w:p>
    <w:p w14:paraId="274CE071" w14:textId="4CB6F969" w:rsidR="00B763DB" w:rsidRDefault="00B763DB" w:rsidP="00B763DB">
      <w:pPr>
        <w:pStyle w:val="ListParagraph"/>
        <w:ind w:left="1080"/>
      </w:pPr>
    </w:p>
    <w:p w14:paraId="228B0C7C" w14:textId="156175CC" w:rsidR="00B763DB" w:rsidRDefault="00B763DB" w:rsidP="00B763DB">
      <w:pPr>
        <w:pStyle w:val="ListParagraph"/>
        <w:ind w:left="1080"/>
        <w:rPr>
          <w:b/>
          <w:bCs/>
        </w:rPr>
      </w:pPr>
      <w:r>
        <w:rPr>
          <w:b/>
          <w:bCs/>
        </w:rPr>
        <w:t>Servono in  caso di modifiche al modello e si riflettono sul database.</w:t>
      </w:r>
    </w:p>
    <w:p w14:paraId="56F0BF64" w14:textId="2AD68802" w:rsidR="00B763DB" w:rsidRPr="00B763DB" w:rsidRDefault="00B763DB" w:rsidP="00B763DB">
      <w:pPr>
        <w:pStyle w:val="ListParagraph"/>
        <w:ind w:left="1080"/>
        <w:rPr>
          <w:b/>
          <w:bCs/>
        </w:rPr>
      </w:pPr>
      <w:r>
        <w:rPr>
          <w:b/>
          <w:bCs/>
        </w:rPr>
        <w:t>Le migration automatiche sono poco invesive mentre quelle manuali o code-based richiedono un intervento</w:t>
      </w: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3AF2E758" w14:textId="171B0974" w:rsid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03465A52" w14:textId="0DC730BF" w:rsidR="00387CFF" w:rsidRPr="00387CFF" w:rsidRDefault="00387CFF" w:rsidP="00E81FF4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Sulla base del modello definito in allegato realizzare i requisiti richiesti.</w:t>
      </w:r>
    </w:p>
    <w:p w14:paraId="51C0B15E" w14:textId="77777777" w:rsidR="00387CFF" w:rsidRDefault="00387CFF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62C4B1A6" w14:textId="43D9A77B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L'applicazione deve consentire di gestire i clienti dell'assicurazione. In particolare deve essere possibile</w:t>
      </w:r>
      <w:r>
        <w:rPr>
          <w:rFonts w:cstheme="minorHAnsi"/>
          <w:sz w:val="20"/>
          <w:szCs w:val="20"/>
        </w:rPr>
        <w:t>:</w:t>
      </w:r>
    </w:p>
    <w:p w14:paraId="2EE00ABE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- Inserire nuovi clienti</w:t>
      </w:r>
    </w:p>
    <w:p w14:paraId="6408E1E7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- Inserire una polizza (rcauto, furto, vita) per un cliente</w:t>
      </w:r>
    </w:p>
    <w:p w14:paraId="43CF54AD" w14:textId="6D51C871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- Stampare i dati delle polizze presenti a db (comprese le info sul cliente che l'ha stipulata</w:t>
      </w:r>
      <w:r w:rsidR="002E683C">
        <w:rPr>
          <w:rFonts w:cstheme="minorHAnsi"/>
          <w:sz w:val="20"/>
          <w:szCs w:val="20"/>
        </w:rPr>
        <w:t>*</w:t>
      </w:r>
      <w:r w:rsidRPr="00387CFF">
        <w:rPr>
          <w:rFonts w:cstheme="minorHAnsi"/>
          <w:sz w:val="20"/>
          <w:szCs w:val="20"/>
        </w:rPr>
        <w:t>).</w:t>
      </w:r>
    </w:p>
    <w:p w14:paraId="03F0510F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</w:p>
    <w:p w14:paraId="3562689E" w14:textId="6B16FBAF" w:rsidR="00387CFF" w:rsidRPr="00387CFF" w:rsidRDefault="002E683C" w:rsidP="00387CFF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</w:t>
      </w:r>
      <w:r w:rsidR="00387CFF" w:rsidRPr="00387CFF">
        <w:rPr>
          <w:rFonts w:cstheme="minorHAnsi"/>
          <w:sz w:val="20"/>
          <w:szCs w:val="20"/>
        </w:rPr>
        <w:t>In fase di stampa dei dati del cliente deve essere visualizzabile anche la spesa totale mensile che il cliente sostiene per tutte le sue polizze.</w:t>
      </w:r>
    </w:p>
    <w:p w14:paraId="1B5449C5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</w:p>
    <w:p w14:paraId="0B9ED247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 xml:space="preserve">Requisiti tecnici: </w:t>
      </w:r>
    </w:p>
    <w:p w14:paraId="66F59ABF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Utilizzare le Migration di EF per la modifica del DB</w:t>
      </w:r>
    </w:p>
    <w:p w14:paraId="789F7CCC" w14:textId="0C067E0A" w:rsidR="00E81FF4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Utilizzare le Fluent</w:t>
      </w:r>
      <w:r>
        <w:rPr>
          <w:rFonts w:cstheme="minorHAnsi"/>
          <w:sz w:val="20"/>
          <w:szCs w:val="20"/>
        </w:rPr>
        <w:t>-</w:t>
      </w:r>
      <w:r w:rsidRPr="00387CFF">
        <w:rPr>
          <w:rFonts w:cstheme="minorHAnsi"/>
          <w:sz w:val="20"/>
          <w:szCs w:val="20"/>
        </w:rPr>
        <w:t>Api per la gestione dei requisiti del database</w:t>
      </w:r>
    </w:p>
    <w:p w14:paraId="701DFBA7" w14:textId="352375DA" w:rsidR="00627277" w:rsidRDefault="00627277" w:rsidP="00387CFF">
      <w:pPr>
        <w:pStyle w:val="ListParagraph"/>
        <w:ind w:left="360"/>
        <w:rPr>
          <w:rFonts w:cstheme="minorHAnsi"/>
        </w:rPr>
      </w:pPr>
      <w:r>
        <w:rPr>
          <w:rFonts w:cstheme="minorHAnsi"/>
          <w:sz w:val="20"/>
          <w:szCs w:val="20"/>
        </w:rPr>
        <w:t>Realizzare un menù per l’interazione con l’utente</w:t>
      </w:r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20CBF7D3" w14:textId="1706CD9C" w:rsidR="00E64138" w:rsidRPr="004A2BF1" w:rsidRDefault="00E64138" w:rsidP="00E81FF4">
      <w:pPr>
        <w:pStyle w:val="ListParagraph"/>
        <w:ind w:left="0"/>
        <w:rPr>
          <w:rFonts w:cstheme="minorHAnsi"/>
        </w:rPr>
      </w:pPr>
    </w:p>
    <w:sectPr w:rsidR="00E64138" w:rsidRPr="004A2BF1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55128" w14:textId="77777777" w:rsidR="005C24CC" w:rsidRDefault="005C24CC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AF08195" w14:textId="77777777" w:rsidR="005C24CC" w:rsidRDefault="005C24CC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011A4" w14:textId="77777777" w:rsidR="00D75732" w:rsidRDefault="00D757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85C1" w14:textId="77777777" w:rsidR="00D75732" w:rsidRDefault="00D75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DF564" w14:textId="77777777" w:rsidR="005C24CC" w:rsidRDefault="005C24CC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FB1424E" w14:textId="77777777" w:rsidR="005C24CC" w:rsidRDefault="005C24CC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41F27" w14:textId="77777777" w:rsidR="00D75732" w:rsidRDefault="00D757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47BF" w14:textId="77777777" w:rsidR="00D75732" w:rsidRDefault="00D757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16B01" w14:textId="77777777" w:rsidR="00D75732" w:rsidRDefault="00D757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3671"/>
    <w:multiLevelType w:val="multilevel"/>
    <w:tmpl w:val="9A1C8920"/>
    <w:numStyleLink w:val="Answers"/>
  </w:abstractNum>
  <w:abstractNum w:abstractNumId="18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9"/>
  </w:num>
  <w:num w:numId="23">
    <w:abstractNumId w:val="15"/>
  </w:num>
  <w:num w:numId="24">
    <w:abstractNumId w:val="14"/>
  </w:num>
  <w:num w:numId="25">
    <w:abstractNumId w:val="18"/>
  </w:num>
  <w:num w:numId="26">
    <w:abstractNumId w:val="0"/>
  </w:num>
  <w:num w:numId="27">
    <w:abstractNumId w:val="8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11D61"/>
    <w:rsid w:val="000331A5"/>
    <w:rsid w:val="000421E0"/>
    <w:rsid w:val="00056311"/>
    <w:rsid w:val="0008558D"/>
    <w:rsid w:val="00085B54"/>
    <w:rsid w:val="00087B65"/>
    <w:rsid w:val="000C2472"/>
    <w:rsid w:val="000E471B"/>
    <w:rsid w:val="000E55EA"/>
    <w:rsid w:val="000E60BC"/>
    <w:rsid w:val="000E7F7F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529E5"/>
    <w:rsid w:val="00261529"/>
    <w:rsid w:val="00270C3F"/>
    <w:rsid w:val="002733D1"/>
    <w:rsid w:val="002825D6"/>
    <w:rsid w:val="002A0BCF"/>
    <w:rsid w:val="002B0244"/>
    <w:rsid w:val="002B51AD"/>
    <w:rsid w:val="002E683C"/>
    <w:rsid w:val="002E7C28"/>
    <w:rsid w:val="002F2AFA"/>
    <w:rsid w:val="00315CD3"/>
    <w:rsid w:val="003444B6"/>
    <w:rsid w:val="00347AB7"/>
    <w:rsid w:val="00356CAC"/>
    <w:rsid w:val="0036481C"/>
    <w:rsid w:val="00387CFF"/>
    <w:rsid w:val="0039208B"/>
    <w:rsid w:val="003A0670"/>
    <w:rsid w:val="003A4A56"/>
    <w:rsid w:val="003D7282"/>
    <w:rsid w:val="003E162F"/>
    <w:rsid w:val="003E30EA"/>
    <w:rsid w:val="004254F0"/>
    <w:rsid w:val="00430700"/>
    <w:rsid w:val="00443C7E"/>
    <w:rsid w:val="00446E50"/>
    <w:rsid w:val="004538BD"/>
    <w:rsid w:val="00454D2A"/>
    <w:rsid w:val="00457A53"/>
    <w:rsid w:val="00464B0E"/>
    <w:rsid w:val="00470078"/>
    <w:rsid w:val="00482857"/>
    <w:rsid w:val="00485ABF"/>
    <w:rsid w:val="00496042"/>
    <w:rsid w:val="004A2BF1"/>
    <w:rsid w:val="004D0185"/>
    <w:rsid w:val="004D77FA"/>
    <w:rsid w:val="0053305A"/>
    <w:rsid w:val="00547F36"/>
    <w:rsid w:val="005645F9"/>
    <w:rsid w:val="005808D9"/>
    <w:rsid w:val="00594D1C"/>
    <w:rsid w:val="005A2070"/>
    <w:rsid w:val="005C24CC"/>
    <w:rsid w:val="005F014D"/>
    <w:rsid w:val="005F0659"/>
    <w:rsid w:val="006234C7"/>
    <w:rsid w:val="00627277"/>
    <w:rsid w:val="00630A99"/>
    <w:rsid w:val="00646C29"/>
    <w:rsid w:val="006A5B48"/>
    <w:rsid w:val="006E15A5"/>
    <w:rsid w:val="006E2140"/>
    <w:rsid w:val="006E3EC5"/>
    <w:rsid w:val="006E7CC3"/>
    <w:rsid w:val="006F4A3F"/>
    <w:rsid w:val="0072454E"/>
    <w:rsid w:val="007264FF"/>
    <w:rsid w:val="00731D2B"/>
    <w:rsid w:val="0078731A"/>
    <w:rsid w:val="007913B5"/>
    <w:rsid w:val="00796D72"/>
    <w:rsid w:val="007B1791"/>
    <w:rsid w:val="007B399D"/>
    <w:rsid w:val="007C00E4"/>
    <w:rsid w:val="007E3CB3"/>
    <w:rsid w:val="00803B30"/>
    <w:rsid w:val="008120C2"/>
    <w:rsid w:val="008130B1"/>
    <w:rsid w:val="008353A9"/>
    <w:rsid w:val="008410E0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973D7"/>
    <w:rsid w:val="009A15EB"/>
    <w:rsid w:val="009D56A8"/>
    <w:rsid w:val="009E2BE0"/>
    <w:rsid w:val="00A1545F"/>
    <w:rsid w:val="00A360C5"/>
    <w:rsid w:val="00A510E2"/>
    <w:rsid w:val="00A9761D"/>
    <w:rsid w:val="00AB48C0"/>
    <w:rsid w:val="00B03500"/>
    <w:rsid w:val="00B142D7"/>
    <w:rsid w:val="00B219E6"/>
    <w:rsid w:val="00B41B1D"/>
    <w:rsid w:val="00B444E5"/>
    <w:rsid w:val="00B50F28"/>
    <w:rsid w:val="00B67E28"/>
    <w:rsid w:val="00B73F4C"/>
    <w:rsid w:val="00B763DB"/>
    <w:rsid w:val="00B915D5"/>
    <w:rsid w:val="00BA5730"/>
    <w:rsid w:val="00BA588E"/>
    <w:rsid w:val="00BA6CCB"/>
    <w:rsid w:val="00BC1DFD"/>
    <w:rsid w:val="00C25A75"/>
    <w:rsid w:val="00C329F9"/>
    <w:rsid w:val="00C56F51"/>
    <w:rsid w:val="00C71FAF"/>
    <w:rsid w:val="00C8122C"/>
    <w:rsid w:val="00C83061"/>
    <w:rsid w:val="00CA3B5B"/>
    <w:rsid w:val="00CB5D24"/>
    <w:rsid w:val="00CB67A9"/>
    <w:rsid w:val="00CC050D"/>
    <w:rsid w:val="00CC072B"/>
    <w:rsid w:val="00CC6F4B"/>
    <w:rsid w:val="00CE3BE3"/>
    <w:rsid w:val="00CE5FBE"/>
    <w:rsid w:val="00CE7394"/>
    <w:rsid w:val="00D20C89"/>
    <w:rsid w:val="00D245F5"/>
    <w:rsid w:val="00D26666"/>
    <w:rsid w:val="00D40B1D"/>
    <w:rsid w:val="00D75732"/>
    <w:rsid w:val="00D8241B"/>
    <w:rsid w:val="00D96C9C"/>
    <w:rsid w:val="00DA34E6"/>
    <w:rsid w:val="00DA5C84"/>
    <w:rsid w:val="00DA7D04"/>
    <w:rsid w:val="00DB470B"/>
    <w:rsid w:val="00DD682E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104E7"/>
    <w:rsid w:val="00F26F54"/>
    <w:rsid w:val="00F60AF1"/>
    <w:rsid w:val="00F75539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BBDE58-7354-4539-948A-3A5A8CD6C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94908C-7648-4AE0-9C1C-DCF71CE50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543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Silvana Ombris (c)</cp:lastModifiedBy>
  <cp:revision>60</cp:revision>
  <cp:lastPrinted>2004-01-22T16:32:00Z</cp:lastPrinted>
  <dcterms:created xsi:type="dcterms:W3CDTF">2020-11-06T14:31:00Z</dcterms:created>
  <dcterms:modified xsi:type="dcterms:W3CDTF">2021-06-25T10:11:00Z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